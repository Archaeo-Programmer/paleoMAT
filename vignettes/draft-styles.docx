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4692" w14:textId="6C017764" w:rsidR="00A428D6" w:rsidRPr="00CC6325" w:rsidRDefault="002D4AF6" w:rsidP="00BF5B23">
      <w:pPr>
        <w:pStyle w:val="Title"/>
      </w:pPr>
      <w:r>
        <w:t>This is a title</w:t>
      </w:r>
    </w:p>
    <w:p w14:paraId="66FD3491" w14:textId="77777777" w:rsidR="00A428D6" w:rsidRPr="00CC6325" w:rsidRDefault="0092702E" w:rsidP="00CC6325">
      <w:pPr>
        <w:pStyle w:val="Author"/>
      </w:pPr>
      <w:r w:rsidRPr="00CC6325">
        <w:t>Andrew Gillreath-Brown</w:t>
      </w:r>
    </w:p>
    <w:p w14:paraId="1AD67D3D" w14:textId="77777777" w:rsidR="00A428D6" w:rsidRPr="00CC6325" w:rsidRDefault="0092702E" w:rsidP="00CC6325">
      <w:pPr>
        <w:pStyle w:val="Date"/>
      </w:pPr>
      <w:r w:rsidRPr="00CC6325">
        <w:t>7/22/2021</w:t>
      </w:r>
    </w:p>
    <w:p w14:paraId="318F497B" w14:textId="77777777" w:rsidR="00A428D6" w:rsidRPr="00523F2C" w:rsidRDefault="0092702E" w:rsidP="00523F2C">
      <w:pPr>
        <w:pStyle w:val="Heading2"/>
      </w:pPr>
      <w:bookmarkStart w:id="0" w:name="r-markdown"/>
      <w:r w:rsidRPr="00523F2C">
        <w:t>R Markdown</w:t>
      </w:r>
    </w:p>
    <w:p w14:paraId="6102AFA0" w14:textId="77777777" w:rsidR="00A428D6" w:rsidRPr="00CC6325" w:rsidRDefault="0092702E" w:rsidP="006668D5">
      <w:pPr>
        <w:pStyle w:val="FirstParagraph"/>
      </w:pPr>
      <w:r w:rsidRPr="00CC6325">
        <w:t xml:space="preserve">This is an R Markdown </w:t>
      </w:r>
      <w:r w:rsidRPr="001F6D5E">
        <w:t>document</w:t>
      </w:r>
      <w:r w:rsidRPr="00CC6325">
        <w:t xml:space="preserve">. Markdown is a </w:t>
      </w:r>
      <w:r w:rsidRPr="006668D5">
        <w:t>simple</w:t>
      </w:r>
      <w:r w:rsidRPr="00CC6325">
        <w:t xml:space="preserve"> formatting syntax for authoring HTML, PDF, and MS Word documents. For more details on using R Markdown see </w:t>
      </w:r>
      <w:hyperlink r:id="rId8">
        <w:r w:rsidRPr="00CC6325">
          <w:rPr>
            <w:rStyle w:val="Hyperlink"/>
          </w:rPr>
          <w:t>http://rmarkdown.rstudio.com</w:t>
        </w:r>
      </w:hyperlink>
      <w:r w:rsidRPr="00CC6325">
        <w:t>.</w:t>
      </w:r>
    </w:p>
    <w:p w14:paraId="3F1872F4" w14:textId="77777777" w:rsidR="00A428D6" w:rsidRPr="00CC6325" w:rsidRDefault="0092702E" w:rsidP="005A4014">
      <w:pPr>
        <w:pStyle w:val="BodyText"/>
      </w:pPr>
      <w:r w:rsidRPr="00CC6325">
        <w:t xml:space="preserve">When you click the Knit </w:t>
      </w:r>
      <w:proofErr w:type="gramStart"/>
      <w:r w:rsidRPr="00CC6325">
        <w:t>button</w:t>
      </w:r>
      <w:proofErr w:type="gramEnd"/>
      <w:r w:rsidRPr="00CC6325">
        <w:t xml:space="preserve"> a document will be generated that includes both content as well as the output of any embedded R code chunks within the </w:t>
      </w:r>
      <w:r w:rsidRPr="00AA67DB">
        <w:t>document</w:t>
      </w:r>
      <w:r w:rsidRPr="00CC6325">
        <w:t>. You can embed an R code chunk like this:</w:t>
      </w:r>
    </w:p>
    <w:p w14:paraId="27FECEB6" w14:textId="77777777" w:rsidR="00A428D6" w:rsidRPr="00CC6325" w:rsidRDefault="0092702E">
      <w:pPr>
        <w:pStyle w:val="SourceCode"/>
        <w:rPr>
          <w:rFonts w:ascii="Source Sans Pro" w:hAnsi="Source Sans Pro"/>
        </w:rPr>
      </w:pPr>
      <w:r w:rsidRPr="00CC6325">
        <w:rPr>
          <w:rStyle w:val="FunctionTok"/>
          <w:rFonts w:ascii="Source Sans Pro" w:hAnsi="Source Sans Pro"/>
        </w:rPr>
        <w:t>summary</w:t>
      </w:r>
      <w:r w:rsidRPr="00CC6325">
        <w:rPr>
          <w:rStyle w:val="NormalTok"/>
          <w:rFonts w:ascii="Source Sans Pro" w:hAnsi="Source Sans Pro"/>
        </w:rPr>
        <w:t>(cars)</w:t>
      </w:r>
    </w:p>
    <w:p w14:paraId="754CEE50" w14:textId="77777777" w:rsidR="00A428D6" w:rsidRPr="00CC6325" w:rsidRDefault="0092702E">
      <w:pPr>
        <w:pStyle w:val="SourceCode"/>
        <w:rPr>
          <w:rFonts w:ascii="Source Sans Pro" w:hAnsi="Source Sans Pro"/>
        </w:rPr>
      </w:pPr>
      <w:r w:rsidRPr="00CC6325">
        <w:rPr>
          <w:rStyle w:val="VerbatimChar"/>
          <w:rFonts w:ascii="Source Sans Pro" w:hAnsi="Source Sans Pro"/>
        </w:rPr>
        <w:t xml:space="preserve">##      speed           dist       </w:t>
      </w:r>
      <w:r w:rsidRPr="00CC6325">
        <w:rPr>
          <w:rFonts w:ascii="Source Sans Pro" w:hAnsi="Source Sans Pro"/>
        </w:rPr>
        <w:br/>
      </w:r>
      <w:r w:rsidRPr="00CC6325">
        <w:rPr>
          <w:rStyle w:val="VerbatimChar"/>
          <w:rFonts w:ascii="Source Sans Pro" w:hAnsi="Source Sans Pro"/>
        </w:rPr>
        <w:t>#</w:t>
      </w:r>
      <w:proofErr w:type="gramStart"/>
      <w:r w:rsidRPr="00CC6325">
        <w:rPr>
          <w:rStyle w:val="VerbatimChar"/>
          <w:rFonts w:ascii="Source Sans Pro" w:hAnsi="Source Sans Pro"/>
        </w:rPr>
        <w:t>#  Min.</w:t>
      </w:r>
      <w:proofErr w:type="gramEnd"/>
      <w:r w:rsidRPr="00CC6325">
        <w:rPr>
          <w:rStyle w:val="VerbatimChar"/>
          <w:rFonts w:ascii="Source Sans Pro" w:hAnsi="Source Sans Pro"/>
        </w:rPr>
        <w:t xml:space="preserve">   : 4.0   Min.   :  2.00  </w:t>
      </w:r>
      <w:r w:rsidRPr="00CC6325">
        <w:rPr>
          <w:rFonts w:ascii="Source Sans Pro" w:hAnsi="Source Sans Pro"/>
        </w:rPr>
        <w:br/>
      </w:r>
      <w:r w:rsidRPr="00CC6325">
        <w:rPr>
          <w:rStyle w:val="VerbatimChar"/>
          <w:rFonts w:ascii="Source Sans Pro" w:hAnsi="Source Sans Pro"/>
        </w:rPr>
        <w:t xml:space="preserve">##  1st Qu.:12.0   1st Qu.: 26.00  </w:t>
      </w:r>
      <w:r w:rsidRPr="00CC6325">
        <w:rPr>
          <w:rFonts w:ascii="Source Sans Pro" w:hAnsi="Source Sans Pro"/>
        </w:rPr>
        <w:br/>
      </w:r>
      <w:r w:rsidRPr="00CC6325">
        <w:rPr>
          <w:rStyle w:val="VerbatimChar"/>
          <w:rFonts w:ascii="Source Sans Pro" w:hAnsi="Source Sans Pro"/>
        </w:rPr>
        <w:t xml:space="preserve">##  Median :15.0   Median : 36.00  </w:t>
      </w:r>
      <w:r w:rsidRPr="00CC6325">
        <w:rPr>
          <w:rFonts w:ascii="Source Sans Pro" w:hAnsi="Source Sans Pro"/>
        </w:rPr>
        <w:br/>
      </w:r>
      <w:r w:rsidRPr="00CC6325">
        <w:rPr>
          <w:rStyle w:val="VerbatimChar"/>
          <w:rFonts w:ascii="Source Sans Pro" w:hAnsi="Source Sans Pro"/>
        </w:rPr>
        <w:t xml:space="preserve">##  Mean   :15.4   Mean   : 42.98  </w:t>
      </w:r>
      <w:r w:rsidRPr="00CC6325">
        <w:rPr>
          <w:rFonts w:ascii="Source Sans Pro" w:hAnsi="Source Sans Pro"/>
        </w:rPr>
        <w:br/>
      </w:r>
      <w:r w:rsidRPr="00CC6325">
        <w:rPr>
          <w:rStyle w:val="VerbatimChar"/>
          <w:rFonts w:ascii="Source Sans Pro" w:hAnsi="Source Sans Pro"/>
        </w:rPr>
        <w:t xml:space="preserve">##  3rd Qu.:19.0   3rd Qu.: 56.00  </w:t>
      </w:r>
      <w:r w:rsidRPr="00CC6325">
        <w:rPr>
          <w:rFonts w:ascii="Source Sans Pro" w:hAnsi="Source Sans Pro"/>
        </w:rPr>
        <w:br/>
      </w:r>
      <w:r w:rsidRPr="00CC6325">
        <w:rPr>
          <w:rStyle w:val="VerbatimChar"/>
          <w:rFonts w:ascii="Source Sans Pro" w:hAnsi="Source Sans Pro"/>
        </w:rPr>
        <w:t>##  Max.   :25.0   Max.   :120.00</w:t>
      </w:r>
    </w:p>
    <w:p w14:paraId="235F56DE" w14:textId="77777777" w:rsidR="00A428D6" w:rsidRPr="00CC6325" w:rsidRDefault="0092702E" w:rsidP="00CC6325">
      <w:pPr>
        <w:pStyle w:val="Heading2"/>
      </w:pPr>
      <w:bookmarkStart w:id="1" w:name="including-plots"/>
      <w:bookmarkEnd w:id="0"/>
      <w:r w:rsidRPr="00CC6325">
        <w:t>Including Plots</w:t>
      </w:r>
    </w:p>
    <w:p w14:paraId="1B945A64" w14:textId="77777777" w:rsidR="00A428D6" w:rsidRPr="00CC6325" w:rsidRDefault="0092702E" w:rsidP="006668D5">
      <w:pPr>
        <w:pStyle w:val="FirstParagraph"/>
      </w:pPr>
      <w:r w:rsidRPr="00CC6325">
        <w:t>You can also embed plots, for example:</w:t>
      </w:r>
    </w:p>
    <w:p w14:paraId="255C7CB4" w14:textId="77777777" w:rsidR="00A428D6" w:rsidRPr="00CC6325" w:rsidRDefault="0092702E" w:rsidP="005A4014">
      <w:pPr>
        <w:pStyle w:val="BodyText"/>
      </w:pPr>
      <w:r w:rsidRPr="00CC6325">
        <w:rPr>
          <w:noProof/>
        </w:rPr>
        <w:lastRenderedPageBreak/>
        <w:drawing>
          <wp:inline distT="0" distB="0" distL="0" distR="0" wp14:anchorId="0302EC5E" wp14:editId="22328D6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rawberry-Island-2021-Repor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8DF14" w14:textId="1BF7F4D2" w:rsidR="00A428D6" w:rsidRDefault="0092702E" w:rsidP="005A4014">
      <w:pPr>
        <w:pStyle w:val="BodyText"/>
      </w:pPr>
      <w:r w:rsidRPr="00CC6325">
        <w:t xml:space="preserve">Note that the </w:t>
      </w:r>
      <w:r w:rsidRPr="00CC6325">
        <w:rPr>
          <w:rStyle w:val="VerbatimChar"/>
          <w:rFonts w:ascii="Source Sans Pro" w:hAnsi="Source Sans Pro"/>
        </w:rPr>
        <w:t>echo = FALSE</w:t>
      </w:r>
      <w:r w:rsidRPr="00CC6325">
        <w:t xml:space="preserve"> parameter was added to the code chunk to prevent printing of the R code that generated the plot.</w:t>
      </w:r>
      <w:bookmarkEnd w:id="1"/>
    </w:p>
    <w:p w14:paraId="1277EEB7" w14:textId="54B83D1C" w:rsidR="00DE2785" w:rsidRDefault="00DE2785" w:rsidP="005A4014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2785" w:rsidRPr="00D14AE6" w14:paraId="1C009B09" w14:textId="77777777" w:rsidTr="00DE2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40007BA" w14:textId="77777777" w:rsidR="00DE2785" w:rsidRPr="00D14AE6" w:rsidRDefault="00DE2785" w:rsidP="005A4014">
            <w:pPr>
              <w:pStyle w:val="BodyText"/>
            </w:pPr>
          </w:p>
        </w:tc>
        <w:tc>
          <w:tcPr>
            <w:tcW w:w="3117" w:type="dxa"/>
          </w:tcPr>
          <w:p w14:paraId="603525C3" w14:textId="77777777" w:rsidR="00DE2785" w:rsidRPr="00D14AE6" w:rsidRDefault="00DE2785" w:rsidP="005A4014">
            <w:pPr>
              <w:pStyle w:val="BodyText"/>
            </w:pPr>
          </w:p>
        </w:tc>
        <w:tc>
          <w:tcPr>
            <w:tcW w:w="3117" w:type="dxa"/>
          </w:tcPr>
          <w:p w14:paraId="71F696B5" w14:textId="77777777" w:rsidR="00DE2785" w:rsidRPr="00D14AE6" w:rsidRDefault="00DE2785" w:rsidP="005A4014">
            <w:pPr>
              <w:pStyle w:val="BodyText"/>
            </w:pPr>
          </w:p>
        </w:tc>
      </w:tr>
      <w:tr w:rsidR="00DE2785" w14:paraId="6B020753" w14:textId="77777777" w:rsidTr="00D14AE6">
        <w:tc>
          <w:tcPr>
            <w:tcW w:w="3116" w:type="dxa"/>
          </w:tcPr>
          <w:p w14:paraId="5E4876B8" w14:textId="77777777" w:rsidR="00DE2785" w:rsidRDefault="00DE2785" w:rsidP="005A4014">
            <w:pPr>
              <w:pStyle w:val="BodyText"/>
            </w:pPr>
          </w:p>
        </w:tc>
        <w:tc>
          <w:tcPr>
            <w:tcW w:w="3117" w:type="dxa"/>
          </w:tcPr>
          <w:p w14:paraId="1CFF5181" w14:textId="77777777" w:rsidR="00DE2785" w:rsidRDefault="00DE2785" w:rsidP="005A4014">
            <w:pPr>
              <w:pStyle w:val="BodyText"/>
            </w:pPr>
          </w:p>
        </w:tc>
        <w:tc>
          <w:tcPr>
            <w:tcW w:w="3117" w:type="dxa"/>
          </w:tcPr>
          <w:p w14:paraId="09E6817B" w14:textId="77777777" w:rsidR="00DE2785" w:rsidRDefault="00DE2785" w:rsidP="005A4014">
            <w:pPr>
              <w:pStyle w:val="BodyText"/>
            </w:pPr>
          </w:p>
        </w:tc>
      </w:tr>
      <w:tr w:rsidR="00DE2785" w14:paraId="5D013B6E" w14:textId="77777777" w:rsidTr="00D14AE6">
        <w:tc>
          <w:tcPr>
            <w:tcW w:w="3116" w:type="dxa"/>
            <w:tcBorders>
              <w:bottom w:val="single" w:sz="4" w:space="0" w:color="auto"/>
            </w:tcBorders>
          </w:tcPr>
          <w:p w14:paraId="47DFEB78" w14:textId="77777777" w:rsidR="00DE2785" w:rsidRDefault="00DE2785" w:rsidP="005A4014">
            <w:pPr>
              <w:pStyle w:val="BodyText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74593F38" w14:textId="77777777" w:rsidR="00DE2785" w:rsidRDefault="00DE2785" w:rsidP="005A4014">
            <w:pPr>
              <w:pStyle w:val="BodyText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1EDB4560" w14:textId="77777777" w:rsidR="00DE2785" w:rsidRDefault="00DE2785" w:rsidP="005A4014">
            <w:pPr>
              <w:pStyle w:val="BodyText"/>
            </w:pPr>
          </w:p>
        </w:tc>
      </w:tr>
    </w:tbl>
    <w:p w14:paraId="3B0D2DD2" w14:textId="77777777" w:rsidR="00DE2785" w:rsidRPr="00CC6325" w:rsidRDefault="00DE2785" w:rsidP="005A4014">
      <w:pPr>
        <w:pStyle w:val="BodyText"/>
      </w:pPr>
    </w:p>
    <w:sectPr w:rsidR="00DE2785" w:rsidRPr="00CC632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2F4CF" w14:textId="77777777" w:rsidR="000036F2" w:rsidRDefault="000036F2">
      <w:r>
        <w:separator/>
      </w:r>
    </w:p>
  </w:endnote>
  <w:endnote w:type="continuationSeparator" w:id="0">
    <w:p w14:paraId="746DA7FD" w14:textId="77777777" w:rsidR="000036F2" w:rsidRDefault="0000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243D9" w14:textId="77777777" w:rsidR="000036F2" w:rsidRDefault="000036F2">
      <w:r>
        <w:separator/>
      </w:r>
    </w:p>
  </w:footnote>
  <w:footnote w:type="continuationSeparator" w:id="0">
    <w:p w14:paraId="67A5B865" w14:textId="77777777" w:rsidR="000036F2" w:rsidRDefault="0000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F24C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EC04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38E0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46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7AA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1AFA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BAF85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6A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8C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843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D1DA1F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6F2"/>
    <w:rsid w:val="00011C8B"/>
    <w:rsid w:val="000D7320"/>
    <w:rsid w:val="0013761A"/>
    <w:rsid w:val="001B7D16"/>
    <w:rsid w:val="001C7950"/>
    <w:rsid w:val="001F6D5E"/>
    <w:rsid w:val="002B3725"/>
    <w:rsid w:val="002D4AF6"/>
    <w:rsid w:val="002F4C02"/>
    <w:rsid w:val="0031060D"/>
    <w:rsid w:val="00317AD4"/>
    <w:rsid w:val="00353489"/>
    <w:rsid w:val="003947A4"/>
    <w:rsid w:val="00473580"/>
    <w:rsid w:val="004969B1"/>
    <w:rsid w:val="004D2902"/>
    <w:rsid w:val="004E29B3"/>
    <w:rsid w:val="0051187B"/>
    <w:rsid w:val="00523F2C"/>
    <w:rsid w:val="00590D07"/>
    <w:rsid w:val="005A4014"/>
    <w:rsid w:val="00602877"/>
    <w:rsid w:val="00641936"/>
    <w:rsid w:val="006668D5"/>
    <w:rsid w:val="0075601A"/>
    <w:rsid w:val="00783AA0"/>
    <w:rsid w:val="00784D58"/>
    <w:rsid w:val="0086016F"/>
    <w:rsid w:val="00887CCB"/>
    <w:rsid w:val="00894977"/>
    <w:rsid w:val="008D6863"/>
    <w:rsid w:val="00910D3B"/>
    <w:rsid w:val="0092702E"/>
    <w:rsid w:val="00A428D6"/>
    <w:rsid w:val="00A75B89"/>
    <w:rsid w:val="00A82474"/>
    <w:rsid w:val="00AA234A"/>
    <w:rsid w:val="00AA67DB"/>
    <w:rsid w:val="00AC5456"/>
    <w:rsid w:val="00AD0061"/>
    <w:rsid w:val="00B717FE"/>
    <w:rsid w:val="00B726F0"/>
    <w:rsid w:val="00B86B75"/>
    <w:rsid w:val="00BC48D5"/>
    <w:rsid w:val="00BF5B23"/>
    <w:rsid w:val="00C36279"/>
    <w:rsid w:val="00C624AA"/>
    <w:rsid w:val="00CC6325"/>
    <w:rsid w:val="00D14AE6"/>
    <w:rsid w:val="00D311E7"/>
    <w:rsid w:val="00D753BE"/>
    <w:rsid w:val="00D94A15"/>
    <w:rsid w:val="00DE2785"/>
    <w:rsid w:val="00DF6679"/>
    <w:rsid w:val="00E315A3"/>
    <w:rsid w:val="00E510BF"/>
    <w:rsid w:val="00EA0B72"/>
    <w:rsid w:val="00EB7014"/>
    <w:rsid w:val="00EE7F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F817C"/>
  <w15:docId w15:val="{24103B1B-50BB-8D42-BD85-1F0E7250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9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320"/>
    <w:pPr>
      <w:spacing w:after="0"/>
    </w:pPr>
  </w:style>
  <w:style w:type="paragraph" w:styleId="Heading1">
    <w:name w:val="heading 1"/>
    <w:next w:val="Normal"/>
    <w:link w:val="Heading1Char"/>
    <w:uiPriority w:val="9"/>
    <w:qFormat/>
    <w:rsid w:val="002F4C02"/>
    <w:pPr>
      <w:spacing w:before="200" w:after="120"/>
      <w:outlineLvl w:val="0"/>
    </w:pPr>
    <w:rPr>
      <w:rFonts w:ascii="Source Sans Pro" w:hAnsi="Source Sans Pro"/>
      <w:b/>
      <w:bCs/>
    </w:rPr>
  </w:style>
  <w:style w:type="paragraph" w:styleId="Heading2">
    <w:name w:val="heading 2"/>
    <w:link w:val="Heading2Char"/>
    <w:uiPriority w:val="9"/>
    <w:unhideWhenUsed/>
    <w:qFormat/>
    <w:rsid w:val="000D7320"/>
    <w:pPr>
      <w:spacing w:before="200" w:after="120"/>
      <w:jc w:val="both"/>
      <w:outlineLvl w:val="1"/>
    </w:pPr>
    <w:rPr>
      <w:rFonts w:ascii="Source Sans Pro" w:hAnsi="Source Sans Pro"/>
      <w:i/>
      <w:iCs/>
    </w:rPr>
  </w:style>
  <w:style w:type="paragraph" w:styleId="Heading3">
    <w:name w:val="heading 3"/>
    <w:basedOn w:val="Heading2"/>
    <w:next w:val="BodyText"/>
    <w:uiPriority w:val="9"/>
    <w:unhideWhenUsed/>
    <w:qFormat/>
    <w:rsid w:val="00523F2C"/>
    <w:pPr>
      <w:outlineLvl w:val="2"/>
    </w:pPr>
    <w:rPr>
      <w:i w:val="0"/>
      <w:u w:val="single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5A4014"/>
    <w:pPr>
      <w:spacing w:after="120"/>
      <w:ind w:firstLine="360"/>
      <w:jc w:val="both"/>
    </w:pPr>
    <w:rPr>
      <w:rFonts w:ascii="Source Sans Pro" w:hAnsi="Source Sans Pro"/>
    </w:rPr>
  </w:style>
  <w:style w:type="paragraph" w:customStyle="1" w:styleId="FirstParagraph">
    <w:name w:val="First Paragraph"/>
    <w:qFormat/>
    <w:rsid w:val="0031060D"/>
    <w:pPr>
      <w:spacing w:after="60"/>
      <w:jc w:val="both"/>
    </w:pPr>
    <w:rPr>
      <w:rFonts w:ascii="Source Sans Pro" w:hAnsi="Source Sans Pro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D4AF6"/>
    <w:pPr>
      <w:spacing w:before="200" w:after="200"/>
      <w:jc w:val="center"/>
    </w:pPr>
    <w:rPr>
      <w:rFonts w:ascii="Source Sans Pro" w:hAnsi="Source Sans Pro"/>
      <w:b/>
      <w:sz w:val="32"/>
      <w:szCs w:val="32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CC6325"/>
    <w:pPr>
      <w:keepNext/>
      <w:keepLines/>
      <w:jc w:val="center"/>
    </w:pPr>
    <w:rPr>
      <w:rFonts w:ascii="Source Sans Pro" w:hAnsi="Source Sans Pro"/>
    </w:rPr>
  </w:style>
  <w:style w:type="paragraph" w:styleId="Date">
    <w:name w:val="Date"/>
    <w:next w:val="BodyText"/>
    <w:qFormat/>
    <w:rsid w:val="00CC6325"/>
    <w:pPr>
      <w:keepNext/>
      <w:keepLines/>
      <w:jc w:val="center"/>
    </w:pPr>
    <w:rPr>
      <w:rFonts w:ascii="Source Sans Pro" w:hAnsi="Source Sans Pro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1B7D16"/>
    <w:pPr>
      <w:ind w:left="187" w:hanging="187"/>
    </w:pPr>
    <w:rPr>
      <w:rFonts w:ascii="Source Sans Pro" w:hAnsi="Source Sans Pro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unhideWhenUsed/>
    <w:qFormat/>
    <w:rsid w:val="00DE2785"/>
    <w:rPr>
      <w:rFonts w:ascii="Calibri" w:hAnsi="Calibri"/>
      <w:sz w:val="22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rsid w:val="000D7320"/>
    <w:pPr>
      <w:jc w:val="both"/>
    </w:pPr>
    <w:rPr>
      <w:rFonts w:ascii="Source Sans Pro" w:hAnsi="Source Sans Pro"/>
      <w:sz w:val="20"/>
      <w:szCs w:val="20"/>
    </w:rPr>
  </w:style>
  <w:style w:type="paragraph" w:customStyle="1" w:styleId="TableCaption">
    <w:name w:val="Table Caption"/>
    <w:basedOn w:val="Caption"/>
    <w:rsid w:val="0075601A"/>
    <w:pPr>
      <w:keepNext/>
    </w:pPr>
    <w:rPr>
      <w:sz w:val="22"/>
    </w:rPr>
  </w:style>
  <w:style w:type="paragraph" w:customStyle="1" w:styleId="ImageCaption">
    <w:name w:val="Image Caption"/>
    <w:basedOn w:val="Caption"/>
    <w:rsid w:val="0051187B"/>
    <w:pPr>
      <w:spacing w:after="200"/>
    </w:pPr>
    <w:rPr>
      <w:rFonts w:cs="Times New Roman (Body CS)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Source Sans Pro" w:hAnsi="Source Sans Pro"/>
      <w:sz w:val="20"/>
      <w:szCs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  <w:szCs w:val="20"/>
    </w:rPr>
  </w:style>
  <w:style w:type="character" w:customStyle="1" w:styleId="SectionNumber">
    <w:name w:val="Section Number"/>
    <w:basedOn w:val="CaptionChar"/>
    <w:rPr>
      <w:rFonts w:ascii="Source Sans Pro" w:hAnsi="Source Sans Pro"/>
      <w:sz w:val="20"/>
      <w:szCs w:val="20"/>
    </w:rPr>
  </w:style>
  <w:style w:type="character" w:styleId="FootnoteReference">
    <w:name w:val="footnote reference"/>
    <w:basedOn w:val="CaptionChar"/>
    <w:rPr>
      <w:rFonts w:ascii="Source Sans Pro" w:hAnsi="Source Sans Pro"/>
      <w:sz w:val="20"/>
      <w:szCs w:val="20"/>
      <w:vertAlign w:val="superscript"/>
    </w:rPr>
  </w:style>
  <w:style w:type="character" w:styleId="Hyperlink">
    <w:name w:val="Hyperlink"/>
    <w:basedOn w:val="CaptionChar"/>
    <w:rPr>
      <w:rFonts w:ascii="Source Sans Pro" w:hAnsi="Source Sans Pro"/>
      <w:color w:val="4F81BD" w:themeColor="accent1"/>
      <w:sz w:val="20"/>
      <w:szCs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zCs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zCs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zCs w:val="20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zCs w:val="20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zCs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zCs w:val="20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zCs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zCs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zCs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zCs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zCs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zCs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zCs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zCs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zCs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zCs w:val="20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zCs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zCs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zCs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zCs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zCs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zCs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zCs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zCs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zCs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zCs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zCs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zCs w:val="20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zCs w:val="20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zCs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zCs w:val="20"/>
      <w:shd w:val="clear" w:color="auto" w:fill="F8F8F8"/>
    </w:rPr>
  </w:style>
  <w:style w:type="paragraph" w:customStyle="1" w:styleId="ReferencesCited">
    <w:name w:val="References Cited"/>
    <w:basedOn w:val="Normal"/>
    <w:qFormat/>
    <w:rsid w:val="000D7320"/>
    <w:pPr>
      <w:spacing w:after="120"/>
      <w:ind w:left="187" w:hanging="187"/>
      <w:jc w:val="both"/>
    </w:pPr>
    <w:rPr>
      <w:rFonts w:ascii="Source Sans Pro" w:hAnsi="Source Sans Pro"/>
    </w:rPr>
  </w:style>
  <w:style w:type="character" w:customStyle="1" w:styleId="BodyTextChar">
    <w:name w:val="Body Text Char"/>
    <w:basedOn w:val="DefaultParagraphFont"/>
    <w:link w:val="BodyText"/>
    <w:rsid w:val="005A4014"/>
    <w:rPr>
      <w:rFonts w:ascii="Source Sans Pro" w:hAnsi="Source Sans Pro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qFormat/>
    <w:rsid w:val="000D7320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D7320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D7320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0D7320"/>
    <w:rPr>
      <w:color w:val="605E5C"/>
      <w:shd w:val="clear" w:color="auto" w:fill="E1DFDD"/>
    </w:rPr>
  </w:style>
  <w:style w:type="paragraph" w:styleId="List">
    <w:name w:val="List"/>
    <w:basedOn w:val="BodyText"/>
    <w:rsid w:val="000D7320"/>
    <w:rPr>
      <w:rFonts w:cs="Arial"/>
    </w:rPr>
  </w:style>
  <w:style w:type="paragraph" w:customStyle="1" w:styleId="AuthorList">
    <w:name w:val="Author List"/>
    <w:basedOn w:val="Normal"/>
    <w:qFormat/>
    <w:rsid w:val="000D7320"/>
    <w:pPr>
      <w:spacing w:after="200"/>
    </w:pPr>
    <w:rPr>
      <w:rFonts w:ascii="Source Sans Pro" w:hAnsi="Source Sans Pro"/>
      <w:lang w:val="pt-BR"/>
    </w:rPr>
  </w:style>
  <w:style w:type="paragraph" w:styleId="CommentText">
    <w:name w:val="annotation text"/>
    <w:basedOn w:val="Normal"/>
    <w:link w:val="CommentTextChar"/>
    <w:semiHidden/>
    <w:unhideWhenUsed/>
    <w:rsid w:val="00CC63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C6325"/>
    <w:rPr>
      <w:sz w:val="20"/>
      <w:szCs w:val="20"/>
    </w:rPr>
  </w:style>
  <w:style w:type="paragraph" w:styleId="CommentSubject">
    <w:name w:val="annotation subject"/>
    <w:basedOn w:val="Normal"/>
    <w:link w:val="CommentSubjectChar"/>
    <w:uiPriority w:val="99"/>
    <w:semiHidden/>
    <w:unhideWhenUsed/>
    <w:qFormat/>
    <w:rsid w:val="000D7320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semiHidden/>
    <w:rsid w:val="00CC63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D7320"/>
    <w:rPr>
      <w:rFonts w:ascii="Times New Roman" w:hAnsi="Times New Roman" w:cs="Times New Roman"/>
      <w:sz w:val="18"/>
      <w:szCs w:val="18"/>
    </w:rPr>
  </w:style>
  <w:style w:type="character" w:customStyle="1" w:styleId="BalloonTextChar1">
    <w:name w:val="Balloon Text Char1"/>
    <w:basedOn w:val="DefaultParagraphFont"/>
    <w:semiHidden/>
    <w:rsid w:val="00CC6325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F4C02"/>
    <w:rPr>
      <w:rFonts w:ascii="Source Sans Pro" w:hAnsi="Source Sans Pro"/>
      <w:b/>
      <w:bCs/>
    </w:rPr>
  </w:style>
  <w:style w:type="paragraph" w:customStyle="1" w:styleId="ArticleTypeHeading">
    <w:name w:val="Article Type Heading"/>
    <w:basedOn w:val="Normal"/>
    <w:qFormat/>
    <w:rsid w:val="000D7320"/>
    <w:pPr>
      <w:pBdr>
        <w:bottom w:val="single" w:sz="4" w:space="1" w:color="00000A"/>
      </w:pBdr>
      <w:jc w:val="right"/>
    </w:pPr>
    <w:rPr>
      <w:rFonts w:ascii="Source Sans Pro" w:hAnsi="Source Sans Pro"/>
      <w:sz w:val="32"/>
      <w:szCs w:val="32"/>
    </w:rPr>
  </w:style>
  <w:style w:type="paragraph" w:customStyle="1" w:styleId="OpenAccessHeading">
    <w:name w:val="Open Access Heading"/>
    <w:basedOn w:val="Normal"/>
    <w:qFormat/>
    <w:rsid w:val="000D7320"/>
    <w:rPr>
      <w:rFonts w:ascii="Source Sans Pro" w:hAnsi="Source Sans Pro"/>
      <w:b/>
    </w:rPr>
  </w:style>
  <w:style w:type="character" w:customStyle="1" w:styleId="TitleChar">
    <w:name w:val="Title Char"/>
    <w:basedOn w:val="DefaultParagraphFont"/>
    <w:link w:val="Title"/>
    <w:uiPriority w:val="10"/>
    <w:rsid w:val="002D4AF6"/>
    <w:rPr>
      <w:rFonts w:ascii="Source Sans Pro" w:hAnsi="Source Sans Pro"/>
      <w:b/>
      <w:sz w:val="32"/>
      <w:szCs w:val="32"/>
    </w:rPr>
  </w:style>
  <w:style w:type="paragraph" w:customStyle="1" w:styleId="Affiliation">
    <w:name w:val="Affiliation"/>
    <w:basedOn w:val="Normal"/>
    <w:qFormat/>
    <w:rsid w:val="000D7320"/>
    <w:rPr>
      <w:rFonts w:ascii="Source Sans Pro" w:hAnsi="Source Sans Pro"/>
      <w:sz w:val="20"/>
      <w:szCs w:val="20"/>
      <w:vertAlign w:val="superscript"/>
    </w:rPr>
  </w:style>
  <w:style w:type="paragraph" w:customStyle="1" w:styleId="Email">
    <w:name w:val="Email"/>
    <w:basedOn w:val="Normal"/>
    <w:qFormat/>
    <w:rsid w:val="000D7320"/>
    <w:pPr>
      <w:spacing w:after="200"/>
    </w:pPr>
    <w:rPr>
      <w:rFonts w:ascii="Source Sans Pro" w:hAnsi="Source Sans Pro"/>
      <w:sz w:val="20"/>
      <w:szCs w:val="20"/>
    </w:rPr>
  </w:style>
  <w:style w:type="paragraph" w:customStyle="1" w:styleId="ReceivedAcceptedPublished">
    <w:name w:val="Received Accepted Published"/>
    <w:basedOn w:val="Normal"/>
    <w:qFormat/>
    <w:rsid w:val="000D7320"/>
    <w:rPr>
      <w:rFonts w:ascii="Source Sans Pro" w:hAnsi="Source Sans Pro"/>
    </w:rPr>
  </w:style>
  <w:style w:type="character" w:customStyle="1" w:styleId="Heading2Char">
    <w:name w:val="Heading 2 Char"/>
    <w:basedOn w:val="DefaultParagraphFont"/>
    <w:link w:val="Heading2"/>
    <w:uiPriority w:val="9"/>
    <w:rsid w:val="000D7320"/>
    <w:rPr>
      <w:rFonts w:ascii="Source Sans Pro" w:hAnsi="Source Sans Pro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D7320"/>
    <w:pPr>
      <w:spacing w:after="120"/>
      <w:ind w:left="720" w:right="720"/>
      <w:jc w:val="both"/>
    </w:pPr>
    <w:rPr>
      <w:rFonts w:ascii="Source Sans Pro" w:hAnsi="Source Sans Pro"/>
    </w:rPr>
  </w:style>
  <w:style w:type="character" w:customStyle="1" w:styleId="QuoteChar">
    <w:name w:val="Quote Char"/>
    <w:basedOn w:val="DefaultParagraphFont"/>
    <w:link w:val="Quote"/>
    <w:uiPriority w:val="29"/>
    <w:rsid w:val="000D7320"/>
    <w:rPr>
      <w:rFonts w:ascii="Source Sans Pro" w:hAnsi="Source Sans Pro"/>
    </w:rPr>
  </w:style>
  <w:style w:type="table" w:styleId="TableGrid">
    <w:name w:val="Table Grid"/>
    <w:basedOn w:val="TableNormal"/>
    <w:rsid w:val="00DE27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4735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73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wgillreath-brown/Dropbox/Andrews%20Ethnobiology%20Letters/Editorial%20Assistant%20Files/MS%20Word%20Proof%20Templates/EBL_Style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F0BA06-1ED2-AB42-999A-3FBA1FDF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EBL_Styles_Template.dotx</Template>
  <TotalTime>35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Strawberry Island 2021 Report</dc:title>
  <dc:creator>Andrew Gillreath-Brown</dc:creator>
  <cp:keywords/>
  <cp:lastModifiedBy>Gillreath-Brown, Andrew</cp:lastModifiedBy>
  <cp:revision>34</cp:revision>
  <dcterms:created xsi:type="dcterms:W3CDTF">2021-07-23T03:25:00Z</dcterms:created>
  <dcterms:modified xsi:type="dcterms:W3CDTF">2021-09-01T20:16:00Z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7/22/2021</vt:lpwstr>
  </property>
  <property fmtid="{D5CDD505-2E9C-101B-9397-08002B2CF9AE}" pid="3" name="output">
    <vt:lpwstr>word_document</vt:lpwstr>
  </property>
</Properties>
</file>